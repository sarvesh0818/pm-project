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ADA" w:rsidRDefault="00E81ADA" w:rsidP="008233FF">
      <w:pPr>
        <w:pStyle w:val="ContactInfo"/>
        <w:rPr>
          <w:rStyle w:val="Emphasis"/>
        </w:rPr>
      </w:pPr>
      <w:bookmarkStart w:id="0" w:name="_GoBack"/>
      <w:bookmarkEnd w:id="0"/>
    </w:p>
    <w:p w:rsidR="00E81ADA" w:rsidRDefault="008233FF">
      <w:pPr>
        <w:pStyle w:val="Name"/>
      </w:pPr>
      <w:r>
        <w:t>Work Balance Structure</w:t>
      </w:r>
    </w:p>
    <w:tbl>
      <w:tblPr>
        <w:tblW w:w="5000" w:type="pct"/>
        <w:tblBorders>
          <w:insideH w:val="single" w:sz="4" w:space="0" w:color="7E97AD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472"/>
        <w:gridCol w:w="7830"/>
      </w:tblGrid>
      <w:tr w:rsidR="00C628FB" w:rsidRPr="002A31D2" w:rsidTr="00C628FB">
        <w:trPr>
          <w:trHeight w:val="621"/>
        </w:trPr>
        <w:tc>
          <w:tcPr>
            <w:tcW w:w="1778" w:type="dxa"/>
            <w:shd w:val="clear" w:color="auto" w:fill="auto"/>
          </w:tcPr>
          <w:p w:rsidR="00E81ADA" w:rsidRPr="002A31D2" w:rsidRDefault="0018018E">
            <w:pPr>
              <w:pStyle w:val="Heading1"/>
            </w:pPr>
            <w:r w:rsidRPr="002A31D2">
              <w:t>Objective</w:t>
            </w:r>
          </w:p>
        </w:tc>
        <w:tc>
          <w:tcPr>
            <w:tcW w:w="472" w:type="dxa"/>
            <w:shd w:val="clear" w:color="auto" w:fill="auto"/>
          </w:tcPr>
          <w:p w:rsidR="00E81ADA" w:rsidRPr="002A31D2" w:rsidRDefault="00E81ADA"/>
        </w:tc>
        <w:tc>
          <w:tcPr>
            <w:tcW w:w="7830" w:type="dxa"/>
            <w:shd w:val="clear" w:color="auto" w:fill="auto"/>
          </w:tcPr>
          <w:p w:rsidR="00E81ADA" w:rsidRPr="002A31D2" w:rsidRDefault="008233FF" w:rsidP="008233FF">
            <w:pPr>
              <w:pStyle w:val="ResumeText"/>
            </w:pPr>
            <w:r w:rsidRPr="002A31D2">
              <w:t xml:space="preserve">WBS for a program To Check if the binary tree is height balanced tree or not </w:t>
            </w:r>
          </w:p>
        </w:tc>
      </w:tr>
      <w:tr w:rsidR="00C628FB" w:rsidRPr="002A31D2" w:rsidTr="00C628FB">
        <w:trPr>
          <w:trHeight w:val="1295"/>
        </w:trPr>
        <w:tc>
          <w:tcPr>
            <w:tcW w:w="1778" w:type="dxa"/>
            <w:shd w:val="clear" w:color="auto" w:fill="auto"/>
          </w:tcPr>
          <w:p w:rsidR="00E81ADA" w:rsidRPr="002A31D2" w:rsidRDefault="008233FF">
            <w:pPr>
              <w:pStyle w:val="Heading1"/>
            </w:pPr>
            <w:r w:rsidRPr="002A31D2">
              <w:t xml:space="preserve">Team </w:t>
            </w:r>
          </w:p>
        </w:tc>
        <w:tc>
          <w:tcPr>
            <w:tcW w:w="472" w:type="dxa"/>
            <w:shd w:val="clear" w:color="auto" w:fill="auto"/>
          </w:tcPr>
          <w:p w:rsidR="00E81ADA" w:rsidRPr="002A31D2" w:rsidRDefault="00E81ADA"/>
        </w:tc>
        <w:tc>
          <w:tcPr>
            <w:tcW w:w="7830" w:type="dxa"/>
            <w:shd w:val="clear" w:color="auto" w:fill="auto"/>
          </w:tcPr>
          <w:p w:rsidR="008233FF" w:rsidRPr="002A31D2" w:rsidRDefault="008233FF" w:rsidP="008233FF">
            <w:pPr>
              <w:pStyle w:val="ResumeText"/>
            </w:pPr>
          </w:p>
          <w:p w:rsidR="00E81ADA" w:rsidRPr="002A31D2" w:rsidRDefault="008233FF" w:rsidP="002A31D2">
            <w:pPr>
              <w:pStyle w:val="ResumeText"/>
              <w:numPr>
                <w:ilvl w:val="0"/>
                <w:numId w:val="2"/>
              </w:numPr>
            </w:pPr>
            <w:r w:rsidRPr="002A31D2">
              <w:t xml:space="preserve">Aditya Bhale </w:t>
            </w:r>
          </w:p>
          <w:p w:rsidR="008233FF" w:rsidRPr="002A31D2" w:rsidRDefault="006B5D0A" w:rsidP="002A31D2">
            <w:pPr>
              <w:pStyle w:val="ResumeText"/>
              <w:numPr>
                <w:ilvl w:val="0"/>
                <w:numId w:val="2"/>
              </w:numPr>
            </w:pPr>
            <w:r w:rsidRPr="002A31D2">
              <w:t>Tejas Bhosle</w:t>
            </w:r>
          </w:p>
          <w:p w:rsidR="006B5D0A" w:rsidRPr="002A31D2" w:rsidRDefault="006B5D0A" w:rsidP="002A31D2">
            <w:pPr>
              <w:pStyle w:val="ResumeText"/>
              <w:numPr>
                <w:ilvl w:val="0"/>
                <w:numId w:val="2"/>
              </w:numPr>
            </w:pPr>
            <w:r w:rsidRPr="002A31D2">
              <w:t xml:space="preserve">Sarvesh Deshmukh </w:t>
            </w:r>
          </w:p>
        </w:tc>
      </w:tr>
      <w:tr w:rsidR="00E81ADA" w:rsidRPr="002A31D2" w:rsidTr="002A31D2">
        <w:tc>
          <w:tcPr>
            <w:tcW w:w="1778" w:type="dxa"/>
            <w:shd w:val="clear" w:color="auto" w:fill="auto"/>
          </w:tcPr>
          <w:p w:rsidR="00E81ADA" w:rsidRPr="002A31D2" w:rsidRDefault="00E81ADA" w:rsidP="00C628FB">
            <w:pPr>
              <w:pStyle w:val="Heading1"/>
              <w:jc w:val="left"/>
            </w:pPr>
          </w:p>
        </w:tc>
        <w:tc>
          <w:tcPr>
            <w:tcW w:w="472" w:type="dxa"/>
            <w:shd w:val="clear" w:color="auto" w:fill="auto"/>
          </w:tcPr>
          <w:p w:rsidR="00E81ADA" w:rsidRPr="002A31D2" w:rsidRDefault="00E81ADA"/>
        </w:tc>
        <w:tc>
          <w:tcPr>
            <w:tcW w:w="7830" w:type="dxa"/>
            <w:shd w:val="clear" w:color="auto" w:fill="auto"/>
          </w:tcPr>
          <w:p w:rsidR="00E81ADA" w:rsidRPr="00E37373" w:rsidRDefault="00E81ADA" w:rsidP="00E37373">
            <w:pPr>
              <w:pStyle w:val="Heading2"/>
            </w:pPr>
          </w:p>
        </w:tc>
      </w:tr>
    </w:tbl>
    <w:p w:rsidR="009478EB" w:rsidRDefault="00081C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58420</wp:posOffset>
                </wp:positionV>
                <wp:extent cx="2541905" cy="96710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41905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373" w:rsidRDefault="00E37373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Project Title: Height Balanced Tree</w:t>
                            </w:r>
                          </w:p>
                          <w:p w:rsidR="00E37373" w:rsidRDefault="00E37373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Efforts:</w:t>
                            </w:r>
                            <w:r w:rsidR="00C628FB">
                              <w:rPr>
                                <w:color w:val="auto"/>
                              </w:rPr>
                              <w:t xml:space="preserve"> 18 pd</w:t>
                            </w:r>
                          </w:p>
                          <w:p w:rsidR="00E37373" w:rsidRDefault="00E37373">
                            <w:r>
                              <w:rPr>
                                <w:color w:val="auto"/>
                              </w:rPr>
                              <w:t>Assigned To: Aditya, Tejas &amp; Sarvesh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75pt;margin-top:4.6pt;width:200.15pt;height:76.15pt;z-index:251649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">
                <v:path arrowok="t"/>
                <v:textbox style="mso-fit-shape-to-text:t">
                  <w:txbxContent>
                    <w:p w:rsidR="00E37373" w:rsidRDefault="00E37373"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Project Title: Height Balanced Tree</w:t>
                      </w:r>
                    </w:p>
                    <w:p w:rsidR="00E37373" w:rsidRDefault="00E37373"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Efforts:</w:t>
                      </w:r>
                      <w:r w:rsidR="00C628FB">
                        <w:rPr>
                          <w:color w:val="auto"/>
                        </w:rPr>
                        <w:t xml:space="preserve"> 18 pd</w:t>
                      </w:r>
                    </w:p>
                    <w:p w:rsidR="00E37373" w:rsidRDefault="00E37373">
                      <w:r>
                        <w:rPr>
                          <w:color w:val="auto"/>
                        </w:rPr>
                        <w:t>Assigned To: Aditya, Tejas &amp; Sarvesh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1308100</wp:posOffset>
                </wp:positionV>
                <wp:extent cx="635" cy="638810"/>
                <wp:effectExtent l="0" t="0" r="18415" b="8890"/>
                <wp:wrapNone/>
                <wp:docPr id="16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A7C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0" o:spid="_x0000_s1026" type="#_x0000_t32" style="position:absolute;margin-left:257pt;margin-top:103pt;width:.05pt;height:50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">
                <o:lock v:ext="edit" shapetype="f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1296035</wp:posOffset>
                </wp:positionV>
                <wp:extent cx="4611370" cy="38100"/>
                <wp:effectExtent l="0" t="0" r="17780" b="0"/>
                <wp:wrapNone/>
                <wp:docPr id="15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1137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6038C" id=" 14" o:spid="_x0000_s1026" type="#_x0000_t32" style="position:absolute;margin-left:87.85pt;margin-top:102.05pt;width:363.1pt;height: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">
                <o:lock v:ext="edit" shapetype="f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1285240</wp:posOffset>
                </wp:positionV>
                <wp:extent cx="0" cy="622935"/>
                <wp:effectExtent l="0" t="0" r="19050" b="5715"/>
                <wp:wrapNone/>
                <wp:docPr id="1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F5EA1" id=" 13" o:spid="_x0000_s1026" type="#_x0000_t32" style="position:absolute;margin-left:87.7pt;margin-top:101.2pt;width:0;height:49.0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">
                <o:lock v:ext="edit" shapetype="f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1924050</wp:posOffset>
                </wp:positionV>
                <wp:extent cx="1799590" cy="1147445"/>
                <wp:effectExtent l="0" t="0" r="0" b="0"/>
                <wp:wrapNone/>
                <wp:docPr id="1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959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373" w:rsidRDefault="00E37373" w:rsidP="00C628FB">
                            <w:r>
                              <w:t xml:space="preserve">Work: </w:t>
                            </w:r>
                            <w:r w:rsidR="00C628FB">
                              <w:t>Construction &amp; Testing</w:t>
                            </w:r>
                          </w:p>
                          <w:p w:rsidR="00E37373" w:rsidRDefault="009478EB" w:rsidP="00E37373">
                            <w:r>
                              <w:t>Efforts:</w:t>
                            </w:r>
                            <w:r w:rsidR="00E37373">
                              <w:t xml:space="preserve"> </w:t>
                            </w:r>
                            <w:r w:rsidR="00C628FB">
                              <w:t>10</w:t>
                            </w:r>
                            <w:r w:rsidR="00E37373">
                              <w:t xml:space="preserve"> pd</w:t>
                            </w:r>
                          </w:p>
                          <w:p w:rsidR="00E37373" w:rsidRDefault="00E37373" w:rsidP="00E37373">
                            <w:r>
                              <w:t xml:space="preserve">Assigned </w:t>
                            </w:r>
                            <w:r w:rsidR="009478EB">
                              <w:t>To:</w:t>
                            </w:r>
                            <w:r>
                              <w:t xml:space="preserve"> </w:t>
                            </w:r>
                            <w:r w:rsidR="003638AF">
                              <w:t>Sarvesh</w:t>
                            </w:r>
                          </w:p>
                          <w:p w:rsidR="00E37373" w:rsidRDefault="00E37373" w:rsidP="00E37373"/>
                          <w:p w:rsidR="00E37373" w:rsidRDefault="00E37373" w:rsidP="00E37373">
                            <w:r>
                              <w:t xml:space="preserve"> </w:t>
                            </w:r>
                          </w:p>
                          <w:p w:rsidR="00E37373" w:rsidRDefault="00E37373" w:rsidP="00E37373"/>
                          <w:p w:rsidR="00E37373" w:rsidRDefault="00E37373" w:rsidP="00E3737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" o:spid="_x0000_s1027" type="#_x0000_t202" style="position:absolute;margin-left:180.85pt;margin-top:151.5pt;width:141.7pt;height:90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">
                <v:path arrowok="t"/>
                <v:textbox>
                  <w:txbxContent>
                    <w:p w:rsidR="00E37373" w:rsidRDefault="00E37373" w:rsidP="00C628FB">
                      <w:r>
                        <w:t xml:space="preserve">Work: </w:t>
                      </w:r>
                      <w:r w:rsidR="00C628FB">
                        <w:t>Construction &amp; Testing</w:t>
                      </w:r>
                    </w:p>
                    <w:p w:rsidR="00E37373" w:rsidRDefault="009478EB" w:rsidP="00E37373">
                      <w:r>
                        <w:t>Efforts:</w:t>
                      </w:r>
                      <w:r w:rsidR="00E37373">
                        <w:t xml:space="preserve"> </w:t>
                      </w:r>
                      <w:r w:rsidR="00C628FB">
                        <w:t>10</w:t>
                      </w:r>
                      <w:r w:rsidR="00E37373">
                        <w:t xml:space="preserve"> pd</w:t>
                      </w:r>
                    </w:p>
                    <w:p w:rsidR="00E37373" w:rsidRDefault="00E37373" w:rsidP="00E37373">
                      <w:r>
                        <w:t xml:space="preserve">Assigned </w:t>
                      </w:r>
                      <w:r w:rsidR="009478EB">
                        <w:t>To:</w:t>
                      </w:r>
                      <w:r>
                        <w:t xml:space="preserve"> </w:t>
                      </w:r>
                      <w:r w:rsidR="003638AF">
                        <w:t>Sarvesh</w:t>
                      </w:r>
                    </w:p>
                    <w:p w:rsidR="00E37373" w:rsidRDefault="00E37373" w:rsidP="00E37373"/>
                    <w:p w:rsidR="00E37373" w:rsidRDefault="00E37373" w:rsidP="00E37373">
                      <w:r>
                        <w:t xml:space="preserve"> </w:t>
                      </w:r>
                    </w:p>
                    <w:p w:rsidR="00E37373" w:rsidRDefault="00E37373" w:rsidP="00E37373"/>
                    <w:p w:rsidR="00E37373" w:rsidRDefault="00E37373" w:rsidP="00E3737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1956435</wp:posOffset>
                </wp:positionV>
                <wp:extent cx="1799590" cy="1147445"/>
                <wp:effectExtent l="0" t="0" r="0" b="0"/>
                <wp:wrapNone/>
                <wp:docPr id="1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959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373" w:rsidRDefault="00E37373">
                            <w:r>
                              <w:t xml:space="preserve">Work: Requirement Gathering and Analysis </w:t>
                            </w:r>
                          </w:p>
                          <w:p w:rsidR="00E37373" w:rsidRDefault="009478EB">
                            <w:r>
                              <w:t>Efforts:</w:t>
                            </w:r>
                            <w:r w:rsidR="00E37373">
                              <w:t xml:space="preserve"> 4 pd</w:t>
                            </w:r>
                          </w:p>
                          <w:p w:rsidR="00E37373" w:rsidRDefault="00E37373">
                            <w:r>
                              <w:t xml:space="preserve">Assigned </w:t>
                            </w:r>
                            <w:r w:rsidR="009478EB">
                              <w:t>To:</w:t>
                            </w:r>
                            <w:r>
                              <w:t xml:space="preserve"> Aditya</w:t>
                            </w:r>
                          </w:p>
                          <w:p w:rsidR="00E37373" w:rsidRDefault="00E37373"/>
                          <w:p w:rsidR="00E37373" w:rsidRDefault="00E37373">
                            <w:r>
                              <w:t xml:space="preserve"> </w:t>
                            </w:r>
                          </w:p>
                          <w:p w:rsidR="00E37373" w:rsidRDefault="00E37373"/>
                          <w:p w:rsidR="00E37373" w:rsidRDefault="00E3737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" o:spid="_x0000_s1028" type="#_x0000_t202" style="position:absolute;margin-left:14.15pt;margin-top:154.05pt;width:141.7pt;height:90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">
                <v:path arrowok="t"/>
                <v:textbox>
                  <w:txbxContent>
                    <w:p w:rsidR="00E37373" w:rsidRDefault="00E37373">
                      <w:r>
                        <w:t xml:space="preserve">Work: Requirement Gathering and Analysis </w:t>
                      </w:r>
                    </w:p>
                    <w:p w:rsidR="00E37373" w:rsidRDefault="009478EB">
                      <w:r>
                        <w:t>Efforts:</w:t>
                      </w:r>
                      <w:r w:rsidR="00E37373">
                        <w:t xml:space="preserve"> 4 pd</w:t>
                      </w:r>
                    </w:p>
                    <w:p w:rsidR="00E37373" w:rsidRDefault="00E37373">
                      <w:r>
                        <w:t xml:space="preserve">Assigned </w:t>
                      </w:r>
                      <w:r w:rsidR="009478EB">
                        <w:t>To:</w:t>
                      </w:r>
                      <w:r>
                        <w:t xml:space="preserve"> Aditya</w:t>
                      </w:r>
                    </w:p>
                    <w:p w:rsidR="00E37373" w:rsidRDefault="00E37373"/>
                    <w:p w:rsidR="00E37373" w:rsidRDefault="00E37373">
                      <w:r>
                        <w:t xml:space="preserve"> </w:t>
                      </w:r>
                    </w:p>
                    <w:p w:rsidR="00E37373" w:rsidRDefault="00E37373"/>
                    <w:p w:rsidR="00E37373" w:rsidRDefault="00E3737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478EB" w:rsidRPr="009478EB" w:rsidRDefault="009478EB" w:rsidP="009478EB"/>
    <w:p w:rsidR="009478EB" w:rsidRPr="009478EB" w:rsidRDefault="009478EB" w:rsidP="009478EB"/>
    <w:p w:rsidR="009478EB" w:rsidRPr="009478EB" w:rsidRDefault="00081C21" w:rsidP="00947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181610</wp:posOffset>
                </wp:positionV>
                <wp:extent cx="0" cy="248285"/>
                <wp:effectExtent l="0" t="0" r="19050" b="18415"/>
                <wp:wrapNone/>
                <wp:docPr id="11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80A07" id=" 24" o:spid="_x0000_s1026" type="#_x0000_t32" style="position:absolute;margin-left:257.15pt;margin-top:14.3pt;width:0;height:19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">
                <o:lock v:ext="edit" shapetype="f"/>
              </v:shape>
            </w:pict>
          </mc:Fallback>
        </mc:AlternateContent>
      </w:r>
    </w:p>
    <w:p w:rsidR="009478EB" w:rsidRPr="009478EB" w:rsidRDefault="00081C21" w:rsidP="00947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5727065</wp:posOffset>
                </wp:positionH>
                <wp:positionV relativeFrom="paragraph">
                  <wp:posOffset>187960</wp:posOffset>
                </wp:positionV>
                <wp:extent cx="0" cy="603250"/>
                <wp:effectExtent l="0" t="0" r="19050" b="6350"/>
                <wp:wrapNone/>
                <wp:docPr id="10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816BC" id=" 17" o:spid="_x0000_s1026" type="#_x0000_t32" style="position:absolute;margin-left:450.95pt;margin-top:14.8pt;width:0;height:4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">
                <o:lock v:ext="edit" shapetype="f"/>
              </v:shape>
            </w:pict>
          </mc:Fallback>
        </mc:AlternateContent>
      </w:r>
    </w:p>
    <w:p w:rsidR="009478EB" w:rsidRPr="009478EB" w:rsidRDefault="009478EB" w:rsidP="009478EB"/>
    <w:p w:rsidR="009478EB" w:rsidRPr="009478EB" w:rsidRDefault="00081C21" w:rsidP="00947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ragraph">
                  <wp:posOffset>233045</wp:posOffset>
                </wp:positionV>
                <wp:extent cx="1799590" cy="1147445"/>
                <wp:effectExtent l="0" t="0" r="0" b="0"/>
                <wp:wrapNone/>
                <wp:docPr id="9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959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8EB" w:rsidRDefault="009478EB" w:rsidP="009478EB">
                            <w:r>
                              <w:t xml:space="preserve">Work: </w:t>
                            </w:r>
                            <w:r w:rsidR="00C628FB">
                              <w:t>High Level &amp; Low Level Design</w:t>
                            </w:r>
                          </w:p>
                          <w:p w:rsidR="005F3DA9" w:rsidRDefault="009478EB" w:rsidP="009478EB">
                            <w:r>
                              <w:t xml:space="preserve">Efforts: </w:t>
                            </w:r>
                            <w:r w:rsidR="00C628FB">
                              <w:t>4</w:t>
                            </w:r>
                            <w:r>
                              <w:t xml:space="preserve"> pd</w:t>
                            </w:r>
                          </w:p>
                          <w:p w:rsidR="009478EB" w:rsidRDefault="009478EB" w:rsidP="009478EB">
                            <w:r>
                              <w:t>Assigned To:</w:t>
                            </w:r>
                            <w:r w:rsidR="005F3DA9">
                              <w:t xml:space="preserve"> Tejas</w:t>
                            </w:r>
                          </w:p>
                          <w:p w:rsidR="009478EB" w:rsidRDefault="009478EB" w:rsidP="009478EB"/>
                          <w:p w:rsidR="009478EB" w:rsidRDefault="009478EB" w:rsidP="009478EB">
                            <w:r>
                              <w:t xml:space="preserve"> </w:t>
                            </w:r>
                          </w:p>
                          <w:p w:rsidR="009478EB" w:rsidRDefault="009478EB" w:rsidP="009478EB"/>
                          <w:p w:rsidR="009478EB" w:rsidRDefault="009478EB" w:rsidP="009478E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5" o:spid="_x0000_s1029" type="#_x0000_t202" style="position:absolute;margin-left:366.8pt;margin-top:18.35pt;width:141.7pt;height:90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">
                <v:path arrowok="t"/>
                <v:textbox>
                  <w:txbxContent>
                    <w:p w:rsidR="009478EB" w:rsidRDefault="009478EB" w:rsidP="009478EB">
                      <w:r>
                        <w:t xml:space="preserve">Work: </w:t>
                      </w:r>
                      <w:r w:rsidR="00C628FB">
                        <w:t>High Level &amp; Low Level Design</w:t>
                      </w:r>
                    </w:p>
                    <w:p w:rsidR="005F3DA9" w:rsidRDefault="009478EB" w:rsidP="009478EB">
                      <w:r>
                        <w:t xml:space="preserve">Efforts: </w:t>
                      </w:r>
                      <w:r w:rsidR="00C628FB">
                        <w:t>4</w:t>
                      </w:r>
                      <w:r>
                        <w:t xml:space="preserve"> pd</w:t>
                      </w:r>
                    </w:p>
                    <w:p w:rsidR="009478EB" w:rsidRDefault="009478EB" w:rsidP="009478EB">
                      <w:r>
                        <w:t>Assigned To:</w:t>
                      </w:r>
                      <w:r w:rsidR="005F3DA9">
                        <w:t xml:space="preserve"> Tejas</w:t>
                      </w:r>
                    </w:p>
                    <w:p w:rsidR="009478EB" w:rsidRDefault="009478EB" w:rsidP="009478EB"/>
                    <w:p w:rsidR="009478EB" w:rsidRDefault="009478EB" w:rsidP="009478EB">
                      <w:r>
                        <w:t xml:space="preserve"> </w:t>
                      </w:r>
                    </w:p>
                    <w:p w:rsidR="009478EB" w:rsidRDefault="009478EB" w:rsidP="009478EB"/>
                    <w:p w:rsidR="009478EB" w:rsidRDefault="009478EB" w:rsidP="009478E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478EB" w:rsidRPr="009478EB" w:rsidRDefault="009478EB" w:rsidP="009478EB">
      <w:pPr>
        <w:tabs>
          <w:tab w:val="left" w:pos="3386"/>
        </w:tabs>
      </w:pPr>
      <w:r>
        <w:tab/>
      </w:r>
    </w:p>
    <w:p w:rsidR="00C628FB" w:rsidRDefault="00C628FB" w:rsidP="009478EB"/>
    <w:p w:rsidR="00C628FB" w:rsidRPr="00C628FB" w:rsidRDefault="00C628FB" w:rsidP="00C628FB"/>
    <w:p w:rsidR="00C628FB" w:rsidRPr="00C628FB" w:rsidRDefault="00C628FB" w:rsidP="00C628FB"/>
    <w:p w:rsidR="00C628FB" w:rsidRPr="00C628FB" w:rsidRDefault="00081C21" w:rsidP="00C628F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5682615</wp:posOffset>
                </wp:positionH>
                <wp:positionV relativeFrom="paragraph">
                  <wp:posOffset>181610</wp:posOffset>
                </wp:positionV>
                <wp:extent cx="10795" cy="174625"/>
                <wp:effectExtent l="0" t="0" r="8255" b="0"/>
                <wp:wrapNone/>
                <wp:docPr id="8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0795" cy="17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AD0F1" id=" 29" o:spid="_x0000_s1026" type="#_x0000_t32" style="position:absolute;margin-left:447.45pt;margin-top:14.3pt;width:.85pt;height:13.75pt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">
                <o:lock v:ext="edit" shapetype="f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203835</wp:posOffset>
                </wp:positionV>
                <wp:extent cx="1905" cy="194310"/>
                <wp:effectExtent l="0" t="0" r="17145" b="15240"/>
                <wp:wrapNone/>
                <wp:docPr id="7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" cy="194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89774" id=" 28" o:spid="_x0000_s1026" type="#_x0000_t32" style="position:absolute;margin-left:257pt;margin-top:16.05pt;width:.15pt;height:15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">
                <o:lock v:ext="edit" shapetype="f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149225</wp:posOffset>
                </wp:positionV>
                <wp:extent cx="0" cy="250825"/>
                <wp:effectExtent l="0" t="0" r="19050" b="15875"/>
                <wp:wrapNone/>
                <wp:docPr id="6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EBC2" id=" 27" o:spid="_x0000_s1026" type="#_x0000_t32" style="position:absolute;margin-left:84.85pt;margin-top:11.75pt;width:0;height:19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">
                <o:lock v:ext="edit" shapetype="f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170815</wp:posOffset>
                </wp:positionV>
                <wp:extent cx="4615815" cy="21590"/>
                <wp:effectExtent l="0" t="0" r="13335" b="16510"/>
                <wp:wrapNone/>
                <wp:docPr id="5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1581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F1FD5" id=" 26" o:spid="_x0000_s1026" type="#_x0000_t32" style="position:absolute;margin-left:84pt;margin-top:13.45pt;width:363.45pt;height:1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">
                <o:lock v:ext="edit" shapetype="f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7620</wp:posOffset>
                </wp:positionV>
                <wp:extent cx="0" cy="141605"/>
                <wp:effectExtent l="0" t="0" r="19050" b="10795"/>
                <wp:wrapNone/>
                <wp:docPr id="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1022" id=" 25" o:spid="_x0000_s1026" type="#_x0000_t32" style="position:absolute;margin-left:257pt;margin-top:.6pt;width:0;height:1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">
                <o:lock v:ext="edit" shapetype="f"/>
              </v:shape>
            </w:pict>
          </mc:Fallback>
        </mc:AlternateContent>
      </w:r>
    </w:p>
    <w:p w:rsidR="00C628FB" w:rsidRDefault="00081C21" w:rsidP="00C628F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120015</wp:posOffset>
                </wp:positionV>
                <wp:extent cx="1799590" cy="1147445"/>
                <wp:effectExtent l="0" t="0" r="0" b="0"/>
                <wp:wrapNone/>
                <wp:docPr id="3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959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B" w:rsidRDefault="00C628FB" w:rsidP="00C628FB">
                            <w:r>
                              <w:t xml:space="preserve">Work: </w:t>
                            </w:r>
                            <w:r w:rsidR="005F3DA9">
                              <w:t>Testing</w:t>
                            </w:r>
                          </w:p>
                          <w:p w:rsidR="00C628FB" w:rsidRDefault="00C628FB" w:rsidP="00C628FB">
                            <w:r>
                              <w:t xml:space="preserve">Efforts: </w:t>
                            </w:r>
                            <w:r w:rsidR="005F3DA9">
                              <w:t xml:space="preserve">2 </w:t>
                            </w:r>
                            <w:r>
                              <w:t>pd</w:t>
                            </w:r>
                          </w:p>
                          <w:p w:rsidR="00C628FB" w:rsidRDefault="00C628FB" w:rsidP="005F3DA9">
                            <w:r>
                              <w:t xml:space="preserve">Assigned To: Tejas, </w:t>
                            </w:r>
                          </w:p>
                          <w:p w:rsidR="00C628FB" w:rsidRDefault="00C628FB" w:rsidP="00C628FB"/>
                          <w:p w:rsidR="00C628FB" w:rsidRDefault="00C628FB" w:rsidP="00C628F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0" o:spid="_x0000_s1030" type="#_x0000_t202" style="position:absolute;margin-left:362.9pt;margin-top:9.45pt;width:141.7pt;height:9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">
                <v:path arrowok="t"/>
                <v:textbox>
                  <w:txbxContent>
                    <w:p w:rsidR="00C628FB" w:rsidRDefault="00C628FB" w:rsidP="00C628FB">
                      <w:r>
                        <w:t xml:space="preserve">Work: </w:t>
                      </w:r>
                      <w:r w:rsidR="005F3DA9">
                        <w:t>Testing</w:t>
                      </w:r>
                    </w:p>
                    <w:p w:rsidR="00C628FB" w:rsidRDefault="00C628FB" w:rsidP="00C628FB">
                      <w:r>
                        <w:t xml:space="preserve">Efforts: </w:t>
                      </w:r>
                      <w:r w:rsidR="005F3DA9">
                        <w:t xml:space="preserve">2 </w:t>
                      </w:r>
                      <w:r>
                        <w:t>pd</w:t>
                      </w:r>
                    </w:p>
                    <w:p w:rsidR="00C628FB" w:rsidRDefault="00C628FB" w:rsidP="005F3DA9">
                      <w:r>
                        <w:t xml:space="preserve">Assigned To: Tejas, </w:t>
                      </w:r>
                    </w:p>
                    <w:p w:rsidR="00C628FB" w:rsidRDefault="00C628FB" w:rsidP="00C628FB"/>
                    <w:p w:rsidR="00C628FB" w:rsidRDefault="00C628FB" w:rsidP="00C628F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118110</wp:posOffset>
                </wp:positionV>
                <wp:extent cx="1799590" cy="1147445"/>
                <wp:effectExtent l="0" t="0" r="0" b="0"/>
                <wp:wrapNone/>
                <wp:docPr id="2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959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B" w:rsidRDefault="00C628FB" w:rsidP="00C628FB">
                            <w:r>
                              <w:t xml:space="preserve">Work: Construction </w:t>
                            </w:r>
                            <w:r w:rsidR="005F3DA9">
                              <w:t>–Checking Logic</w:t>
                            </w:r>
                          </w:p>
                          <w:p w:rsidR="00C628FB" w:rsidRDefault="00C628FB" w:rsidP="00C628FB">
                            <w:r>
                              <w:t xml:space="preserve">Efforts: </w:t>
                            </w:r>
                            <w:r w:rsidR="005F3DA9">
                              <w:t>6</w:t>
                            </w:r>
                            <w:r>
                              <w:t xml:space="preserve"> pd</w:t>
                            </w:r>
                          </w:p>
                          <w:p w:rsidR="00C628FB" w:rsidRDefault="00C628FB" w:rsidP="00C628FB">
                            <w:r>
                              <w:t>Assigned To:</w:t>
                            </w:r>
                            <w:r w:rsidR="005F3DA9">
                              <w:t xml:space="preserve"> Aditya, Tejas</w:t>
                            </w:r>
                          </w:p>
                          <w:p w:rsidR="00C628FB" w:rsidRDefault="00C628FB" w:rsidP="00C628FB"/>
                          <w:p w:rsidR="00C628FB" w:rsidRDefault="00C628FB" w:rsidP="00C628FB">
                            <w:r>
                              <w:t xml:space="preserve"> </w:t>
                            </w:r>
                          </w:p>
                          <w:p w:rsidR="00C628FB" w:rsidRDefault="00C628FB" w:rsidP="00C628FB"/>
                          <w:p w:rsidR="00C628FB" w:rsidRDefault="00C628FB" w:rsidP="00C628F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1" o:spid="_x0000_s1031" type="#_x0000_t202" style="position:absolute;margin-left:193.65pt;margin-top:9.3pt;width:141.7pt;height:9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">
                <v:path arrowok="t"/>
                <v:textbox>
                  <w:txbxContent>
                    <w:p w:rsidR="00C628FB" w:rsidRDefault="00C628FB" w:rsidP="00C628FB">
                      <w:r>
                        <w:t xml:space="preserve">Work: Construction </w:t>
                      </w:r>
                      <w:r w:rsidR="005F3DA9">
                        <w:t>–Checking Logic</w:t>
                      </w:r>
                    </w:p>
                    <w:p w:rsidR="00C628FB" w:rsidRDefault="00C628FB" w:rsidP="00C628FB">
                      <w:r>
                        <w:t xml:space="preserve">Efforts: </w:t>
                      </w:r>
                      <w:r w:rsidR="005F3DA9">
                        <w:t>6</w:t>
                      </w:r>
                      <w:r>
                        <w:t xml:space="preserve"> pd</w:t>
                      </w:r>
                    </w:p>
                    <w:p w:rsidR="00C628FB" w:rsidRDefault="00C628FB" w:rsidP="00C628FB">
                      <w:r>
                        <w:t>Assigned To:</w:t>
                      </w:r>
                      <w:r w:rsidR="005F3DA9">
                        <w:t xml:space="preserve"> Aditya, Tejas</w:t>
                      </w:r>
                    </w:p>
                    <w:p w:rsidR="00C628FB" w:rsidRDefault="00C628FB" w:rsidP="00C628FB"/>
                    <w:p w:rsidR="00C628FB" w:rsidRDefault="00C628FB" w:rsidP="00C628FB">
                      <w:r>
                        <w:t xml:space="preserve"> </w:t>
                      </w:r>
                    </w:p>
                    <w:p w:rsidR="00C628FB" w:rsidRDefault="00C628FB" w:rsidP="00C628FB"/>
                    <w:p w:rsidR="00C628FB" w:rsidRDefault="00C628FB" w:rsidP="00C628F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97790</wp:posOffset>
                </wp:positionV>
                <wp:extent cx="1799590" cy="1147445"/>
                <wp:effectExtent l="0" t="0" r="0" b="0"/>
                <wp:wrapNone/>
                <wp:docPr id="1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959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8FB" w:rsidRDefault="00C628FB" w:rsidP="00C628FB">
                            <w:r>
                              <w:t xml:space="preserve">Work: Construction </w:t>
                            </w:r>
                            <w:r w:rsidR="005F3DA9">
                              <w:t>–User Acceptance &amp; Output</w:t>
                            </w:r>
                          </w:p>
                          <w:p w:rsidR="00C628FB" w:rsidRDefault="00C628FB" w:rsidP="00C628FB">
                            <w:r>
                              <w:t xml:space="preserve">Efforts: </w:t>
                            </w:r>
                            <w:r w:rsidR="005F3DA9">
                              <w:t>2</w:t>
                            </w:r>
                            <w:r>
                              <w:t>pd</w:t>
                            </w:r>
                          </w:p>
                          <w:p w:rsidR="00C628FB" w:rsidRDefault="00C628FB" w:rsidP="00C628FB">
                            <w:r>
                              <w:t>Assigned To: Survesh</w:t>
                            </w:r>
                          </w:p>
                          <w:p w:rsidR="00C628FB" w:rsidRDefault="00C628FB" w:rsidP="00C628FB"/>
                          <w:p w:rsidR="00C628FB" w:rsidRDefault="00C628FB" w:rsidP="00C628FB">
                            <w:r>
                              <w:t xml:space="preserve"> </w:t>
                            </w:r>
                          </w:p>
                          <w:p w:rsidR="00C628FB" w:rsidRDefault="00C628FB" w:rsidP="00C628FB"/>
                          <w:p w:rsidR="00C628FB" w:rsidRDefault="00C628FB" w:rsidP="00C628F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3" o:spid="_x0000_s1032" type="#_x0000_t202" style="position:absolute;margin-left:16.1pt;margin-top:7.7pt;width:141.7pt;height:90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">
                <v:path arrowok="t"/>
                <v:textbox>
                  <w:txbxContent>
                    <w:p w:rsidR="00C628FB" w:rsidRDefault="00C628FB" w:rsidP="00C628FB">
                      <w:r>
                        <w:t xml:space="preserve">Work: Construction </w:t>
                      </w:r>
                      <w:r w:rsidR="005F3DA9">
                        <w:t>–User Acceptance &amp; Output</w:t>
                      </w:r>
                    </w:p>
                    <w:p w:rsidR="00C628FB" w:rsidRDefault="00C628FB" w:rsidP="00C628FB">
                      <w:r>
                        <w:t xml:space="preserve">Efforts: </w:t>
                      </w:r>
                      <w:r w:rsidR="005F3DA9">
                        <w:t>2</w:t>
                      </w:r>
                      <w:r>
                        <w:t>pd</w:t>
                      </w:r>
                    </w:p>
                    <w:p w:rsidR="00C628FB" w:rsidRDefault="00C628FB" w:rsidP="00C628FB">
                      <w:r>
                        <w:t>Assigned To: Survesh</w:t>
                      </w:r>
                    </w:p>
                    <w:p w:rsidR="00C628FB" w:rsidRDefault="00C628FB" w:rsidP="00C628FB"/>
                    <w:p w:rsidR="00C628FB" w:rsidRDefault="00C628FB" w:rsidP="00C628FB">
                      <w:r>
                        <w:t xml:space="preserve"> </w:t>
                      </w:r>
                    </w:p>
                    <w:p w:rsidR="00C628FB" w:rsidRDefault="00C628FB" w:rsidP="00C628FB"/>
                    <w:p w:rsidR="00C628FB" w:rsidRDefault="00C628FB" w:rsidP="00C628F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478EB" w:rsidRPr="00C628FB" w:rsidRDefault="009478EB" w:rsidP="00C628FB">
      <w:pPr>
        <w:jc w:val="center"/>
      </w:pPr>
    </w:p>
    <w:sectPr w:rsidR="009478EB" w:rsidRPr="00C628FB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18E" w:rsidRDefault="0018018E">
      <w:pPr>
        <w:spacing w:before="0" w:after="0" w:line="240" w:lineRule="auto"/>
      </w:pPr>
      <w:r>
        <w:separator/>
      </w:r>
    </w:p>
  </w:endnote>
  <w:endnote w:type="continuationSeparator" w:id="0">
    <w:p w:rsidR="0018018E" w:rsidRDefault="001801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ADA" w:rsidRDefault="0018018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3737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18E" w:rsidRDefault="0018018E">
      <w:pPr>
        <w:spacing w:before="0" w:after="0" w:line="240" w:lineRule="auto"/>
      </w:pPr>
      <w:r>
        <w:separator/>
      </w:r>
    </w:p>
  </w:footnote>
  <w:footnote w:type="continuationSeparator" w:id="0">
    <w:p w:rsidR="0018018E" w:rsidRDefault="001801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3459"/>
    <w:multiLevelType w:val="hybridMultilevel"/>
    <w:tmpl w:val="E400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3E1"/>
    <w:multiLevelType w:val="hybridMultilevel"/>
    <w:tmpl w:val="A29C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6E"/>
    <w:rsid w:val="00081C21"/>
    <w:rsid w:val="0018018E"/>
    <w:rsid w:val="002A31D2"/>
    <w:rsid w:val="00304335"/>
    <w:rsid w:val="003638AF"/>
    <w:rsid w:val="00477C9C"/>
    <w:rsid w:val="005F3DA9"/>
    <w:rsid w:val="006B5D0A"/>
    <w:rsid w:val="008233FF"/>
    <w:rsid w:val="00893B74"/>
    <w:rsid w:val="009478EB"/>
    <w:rsid w:val="009801CD"/>
    <w:rsid w:val="00AE3E3F"/>
    <w:rsid w:val="00B01186"/>
    <w:rsid w:val="00B8246E"/>
    <w:rsid w:val="00C628FB"/>
    <w:rsid w:val="00CF25EA"/>
    <w:rsid w:val="00CF7EE8"/>
    <w:rsid w:val="00E37373"/>
    <w:rsid w:val="00E81ADA"/>
    <w:rsid w:val="00E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7"/>
        <o:r id="V:Rule3" type="connector" idref="#_x0000_s1038"/>
        <o:r id="V:Rule4" type="connector" idref="#_x0000_s1041"/>
        <o:r id="V:Rule5" type="connector" idref="#_x0000_s1048"/>
        <o:r id="V:Rule6" type="connector" idref="#_x0000_s1049"/>
        <o:r id="V:Rule7" type="connector" idref="#_x0000_s1050"/>
        <o:r id="V:Rule8" type="connector" idref="#_x0000_s1051"/>
        <o:r id="V:Rule9" type="connector" idref="#_x0000_s1052"/>
        <o:r id="V:Rule10" type="connector" idref="#_x0000_s1053"/>
      </o:rules>
    </o:shapelayout>
  </w:shapeDefaults>
  <w:decimalSymbol w:val="."/>
  <w:listSeparator w:val=","/>
  <w15:chartTrackingRefBased/>
  <w15:docId w15:val="{2DB8FFF2-F6FF-F045-8F6F-7D70CD46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0" w:after="160" w:line="288" w:lineRule="auto"/>
    </w:pPr>
    <w:rPr>
      <w:color w:val="595959"/>
      <w:kern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="Calibri" w:eastAsia="Times New Roman" w:hAnsi="Calibri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="Calibri" w:eastAsia="Times New Roman" w:hAnsi="Calibri"/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7E97A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color w:val="394B5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libri" w:eastAsia="Times New Roman" w:hAnsi="Calibr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1"/>
    <w:rPr>
      <w:rFonts w:ascii="Calibri" w:eastAsia="Times New Roman" w:hAnsi="Calibri" w:cs="Times New Roman"/>
      <w:caps/>
      <w:color w:val="7E97AD"/>
      <w:kern w:val="20"/>
      <w:sz w:val="21"/>
    </w:rPr>
  </w:style>
  <w:style w:type="character" w:customStyle="1" w:styleId="Heading2Char">
    <w:name w:val="Heading 2 Char"/>
    <w:link w:val="Heading2"/>
    <w:uiPriority w:val="1"/>
    <w:rPr>
      <w:rFonts w:ascii="Calibri" w:eastAsia="Times New Roman" w:hAnsi="Calibri" w:cs="Times New Roman"/>
      <w:b/>
      <w:bCs/>
      <w:caps/>
      <w:color w:val="404040"/>
      <w:kern w:val="20"/>
    </w:rPr>
  </w:style>
  <w:style w:type="character" w:customStyle="1" w:styleId="Heading3Char">
    <w:name w:val="Heading 3 Char"/>
    <w:link w:val="Heading3"/>
    <w:uiPriority w:val="9"/>
    <w:rPr>
      <w:rFonts w:ascii="Calibri" w:eastAsia="Times New Roman" w:hAnsi="Calibri" w:cs="Times New Roman"/>
      <w:b/>
      <w:bCs/>
      <w:color w:val="7E97AD"/>
      <w:kern w:val="20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i/>
      <w:iCs/>
      <w:color w:val="7E97AD"/>
      <w:kern w:val="20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color w:val="394B5A"/>
      <w:kern w:val="20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i/>
      <w:iCs/>
      <w:color w:val="394B5A"/>
      <w:kern w:val="20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i/>
      <w:iCs/>
      <w:color w:val="404040"/>
      <w:kern w:val="20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color w:val="404040"/>
      <w:kern w:val="20"/>
    </w:rPr>
  </w:style>
  <w:style w:type="character" w:customStyle="1" w:styleId="Heading9Char">
    <w:name w:val="Heading 9 Char"/>
    <w:link w:val="Heading9"/>
    <w:uiPriority w:val="9"/>
    <w:semiHidden/>
    <w:rPr>
      <w:rFonts w:ascii="Calibri" w:eastAsia="Times New Roman" w:hAnsi="Calibri" w:cs="Times New Roman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left="144" w:right="144"/>
    </w:p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rPr>
        <w:rFonts w:ascii="Palatino Linotype" w:hAnsi="Palatino Linotype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="Calibri" w:eastAsia="Times New Roman" w:hAnsi="Calibri"/>
      <w:caps/>
      <w:color w:val="7E97AD"/>
    </w:rPr>
  </w:style>
  <w:style w:type="character" w:customStyle="1" w:styleId="DateChar">
    <w:name w:val="Date Char"/>
    <w:link w:val="Date"/>
    <w:uiPriority w:val="8"/>
    <w:rPr>
      <w:rFonts w:ascii="Calibri" w:eastAsia="Times New Roman" w:hAnsi="Calibri" w:cs="Times New Roman"/>
      <w:caps/>
      <w:color w:val="7E97AD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link w:val="Signature"/>
    <w:uiPriority w:val="8"/>
    <w:rPr>
      <w:b/>
      <w:bCs/>
      <w:kern w:val="20"/>
    </w:rPr>
  </w:style>
  <w:style w:type="character" w:styleId="Emphasis">
    <w:name w:val="Emphasis"/>
    <w:uiPriority w:val="2"/>
    <w:unhideWhenUsed/>
    <w:qFormat/>
    <w:rPr>
      <w:color w:val="7E97AD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/>
      <w:caps/>
      <w:color w:val="FFFFF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WBS_GROUP_NUMBER_13.docx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Balance Structure</dc:creator>
  <cp:keywords/>
  <cp:lastModifiedBy>suvarnabhale12@gmail.com</cp:lastModifiedBy>
  <cp:revision>2</cp:revision>
  <dcterms:created xsi:type="dcterms:W3CDTF">2019-04-24T07:21:00Z</dcterms:created>
  <dcterms:modified xsi:type="dcterms:W3CDTF">2019-04-24T07:21:00Z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